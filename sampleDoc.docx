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DC1F5B" w:rsidRDefault="00C53C7B">
              <w:pPr>
                <w:pStyle w:val="Publishwithline"/>
              </w:pPr>
              <w:r w:rsidRPr="00AC7D85">
                <w:rPr>
                  <w:rStyle w:val="PlaceholderText"/>
                </w:rPr>
                <w:t>[Enter Post Title Here]</w:t>
              </w:r>
            </w:p>
          </w:sdtContent>
        </w:sdt>
        <w:p w:rsidR="00DC1F5B" w:rsidRDefault="00DC1F5B">
          <w:pPr>
            <w:pStyle w:val="underline"/>
          </w:pPr>
        </w:p>
        <w:p w:rsidR="00DC1F5B" w:rsidRDefault="00C53C7B">
          <w:pPr>
            <w:pStyle w:val="PadderBetweenControlandBody"/>
          </w:pPr>
        </w:p>
      </w:sdtContent>
    </w:sdt>
    <w:p w:rsidR="00DC1F5B" w:rsidRDefault="00C53C7B">
      <w:proofErr w:type="spellStart"/>
      <w:r>
        <w:t>Saple</w:t>
      </w:r>
      <w:proofErr w:type="spellEnd"/>
      <w:r>
        <w:t xml:space="preserve"> Testest</w:t>
      </w:r>
      <w:bookmarkStart w:id="0" w:name="_GoBack"/>
      <w:bookmarkEnd w:id="0"/>
    </w:p>
    <w:sectPr w:rsidR="00DC1F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53C7B"/>
    <w:rsid w:val="005D615F"/>
    <w:rsid w:val="00C53C7B"/>
    <w:rsid w:val="00D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0492B-FC3B-4F38-8369-861E4A0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anchetty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5B8C-EAC1-408E-A2AB-7BD63FD777B7}"/>
      </w:docPartPr>
      <w:docPartBody>
        <w:p w:rsidR="00000000" w:rsidRDefault="00C64160">
          <w:r w:rsidRPr="00AC7D8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60"/>
    <w:rsid w:val="001E604D"/>
    <w:rsid w:val="00C6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1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mkanchetty</dc:creator>
  <cp:keywords/>
  <dc:description/>
  <cp:lastModifiedBy>mkanchetty</cp:lastModifiedBy>
  <cp:revision>1</cp:revision>
  <dcterms:created xsi:type="dcterms:W3CDTF">2015-11-09T15:22:00Z</dcterms:created>
  <dcterms:modified xsi:type="dcterms:W3CDTF">2015-11-09T15:22:00Z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